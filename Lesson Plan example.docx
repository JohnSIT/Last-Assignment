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9A622" w14:textId="77777777"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87" w:type="pct"/>
        <w:tblInd w:w="1" w:type="dxa"/>
        <w:tblLayout w:type="fixed"/>
        <w:tblLook w:val="04A0" w:firstRow="1" w:lastRow="0" w:firstColumn="1" w:lastColumn="0" w:noHBand="0" w:noVBand="1"/>
      </w:tblPr>
      <w:tblGrid>
        <w:gridCol w:w="1791"/>
        <w:gridCol w:w="2229"/>
        <w:gridCol w:w="1537"/>
        <w:gridCol w:w="1102"/>
        <w:gridCol w:w="1349"/>
        <w:gridCol w:w="3199"/>
        <w:gridCol w:w="1678"/>
        <w:gridCol w:w="2767"/>
      </w:tblGrid>
      <w:tr w:rsidR="00E02615" w:rsidRPr="00563D9E" w14:paraId="3D6FFE53" w14:textId="77777777" w:rsidTr="0085122B">
        <w:tc>
          <w:tcPr>
            <w:tcW w:w="572" w:type="pct"/>
            <w:tcBorders>
              <w:right w:val="nil"/>
            </w:tcBorders>
            <w:shd w:val="clear" w:color="auto" w:fill="F2F2F2" w:themeFill="background1" w:themeFillShade="F2"/>
          </w:tcPr>
          <w:p w14:paraId="55173FE4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2" w:type="pct"/>
            <w:tcBorders>
              <w:left w:val="nil"/>
            </w:tcBorders>
          </w:tcPr>
          <w:p w14:paraId="77FAE9FD" w14:textId="77777777" w:rsidR="006A46D3" w:rsidRPr="00563D9E" w:rsidRDefault="009D4A0E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7-12-14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2C1734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14/12/2017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1" w:type="pct"/>
            <w:tcBorders>
              <w:right w:val="nil"/>
            </w:tcBorders>
            <w:shd w:val="clear" w:color="auto" w:fill="F2F2F2" w:themeFill="background1" w:themeFillShade="F2"/>
          </w:tcPr>
          <w:p w14:paraId="6FEF78C8" w14:textId="77777777"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2" w:type="pct"/>
            <w:tcBorders>
              <w:left w:val="nil"/>
            </w:tcBorders>
          </w:tcPr>
          <w:p w14:paraId="50F983D2" w14:textId="77777777" w:rsidR="006A46D3" w:rsidRPr="00563D9E" w:rsidRDefault="002C173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John and Jessie</w:t>
            </w:r>
          </w:p>
        </w:tc>
        <w:tc>
          <w:tcPr>
            <w:tcW w:w="431" w:type="pct"/>
            <w:tcBorders>
              <w:right w:val="nil"/>
            </w:tcBorders>
            <w:shd w:val="clear" w:color="auto" w:fill="F2F2F2" w:themeFill="background1" w:themeFillShade="F2"/>
          </w:tcPr>
          <w:p w14:paraId="0F42F02D" w14:textId="77777777"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2" w:type="pct"/>
            <w:tcBorders>
              <w:left w:val="nil"/>
            </w:tcBorders>
          </w:tcPr>
          <w:p w14:paraId="16049C82" w14:textId="77777777" w:rsidR="006A46D3" w:rsidRPr="00563D9E" w:rsidRDefault="002C173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30 mins</w:t>
            </w:r>
          </w:p>
        </w:tc>
        <w:tc>
          <w:tcPr>
            <w:tcW w:w="536" w:type="pct"/>
            <w:tcBorders>
              <w:right w:val="nil"/>
            </w:tcBorders>
            <w:shd w:val="clear" w:color="auto" w:fill="F2F2F2" w:themeFill="background1" w:themeFillShade="F2"/>
          </w:tcPr>
          <w:p w14:paraId="49F4D682" w14:textId="77777777"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4" w:type="pct"/>
            <w:tcBorders>
              <w:left w:val="nil"/>
            </w:tcBorders>
          </w:tcPr>
          <w:p w14:paraId="50D6044E" w14:textId="77777777"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2C1734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</w:t>
            </w:r>
          </w:p>
        </w:tc>
      </w:tr>
      <w:tr w:rsidR="002D7711" w:rsidRPr="0052544E" w14:paraId="228A2AFD" w14:textId="77777777" w:rsidTr="0085122B">
        <w:tc>
          <w:tcPr>
            <w:tcW w:w="5000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0C7C95C4" w14:textId="77777777"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14:paraId="09D1EAF4" w14:textId="77777777" w:rsidTr="0085122B">
        <w:tc>
          <w:tcPr>
            <w:tcW w:w="5000" w:type="pct"/>
            <w:gridSpan w:val="8"/>
            <w:tcBorders>
              <w:top w:val="nil"/>
            </w:tcBorders>
          </w:tcPr>
          <w:p w14:paraId="299FFAE3" w14:textId="77777777" w:rsid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Introduce </w:t>
            </w:r>
            <w:r w:rsidR="002C1734">
              <w:rPr>
                <w:rFonts w:asciiTheme="minorHAnsi" w:hAnsiTheme="minorHAnsi"/>
                <w:sz w:val="22"/>
                <w:szCs w:val="22"/>
              </w:rPr>
              <w:t>ANZ go money app on iPhone platform</w:t>
            </w:r>
          </w:p>
          <w:p w14:paraId="79689B2C" w14:textId="77777777"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14:paraId="3D15D67A" w14:textId="77777777"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14:paraId="114E6253" w14:textId="77777777" w:rsidTr="0085122B">
        <w:tc>
          <w:tcPr>
            <w:tcW w:w="5000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552F43F1" w14:textId="77777777"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14:paraId="0FB9378A" w14:textId="77777777" w:rsidTr="0085122B">
        <w:trPr>
          <w:trHeight w:val="1374"/>
        </w:trPr>
        <w:tc>
          <w:tcPr>
            <w:tcW w:w="5000" w:type="pct"/>
            <w:gridSpan w:val="8"/>
            <w:tcBorders>
              <w:top w:val="nil"/>
              <w:bottom w:val="single" w:sz="4" w:space="0" w:color="000000" w:themeColor="text1"/>
            </w:tcBorders>
          </w:tcPr>
          <w:p w14:paraId="071EC19A" w14:textId="77777777"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1F5F44E" w14:textId="2F2AEEA0" w:rsidR="00C025CA" w:rsidRPr="0085122B" w:rsidRDefault="002C1734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="00D36FCB" w:rsidRPr="00E070BC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 </w:t>
            </w:r>
            <w:r w:rsidR="0085122B">
              <w:rPr>
                <w:rFonts w:asciiTheme="minorHAnsi" w:hAnsiTheme="minorHAnsi"/>
                <w:sz w:val="22"/>
                <w:szCs w:val="22"/>
                <w:lang w:val="en-CA"/>
              </w:rPr>
              <w:t>ANZ goM</w:t>
            </w:r>
            <w:r>
              <w:rPr>
                <w:rFonts w:asciiTheme="minorHAnsi" w:hAnsiTheme="minorHAnsi"/>
                <w:sz w:val="22"/>
                <w:szCs w:val="22"/>
                <w:lang w:val="en-CA"/>
              </w:rPr>
              <w:t>oney functions.</w:t>
            </w:r>
          </w:p>
          <w:p w14:paraId="0CF741F6" w14:textId="11541622" w:rsidR="0085122B" w:rsidRPr="00E070BC" w:rsidRDefault="0085122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Explain why using ANZ goMoney app.</w:t>
            </w:r>
          </w:p>
          <w:p w14:paraId="13AA397E" w14:textId="3C1B7139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 xml:space="preserve">Explain </w:t>
            </w:r>
            <w:r w:rsidR="0085122B">
              <w:rPr>
                <w:rFonts w:asciiTheme="minorHAnsi" w:hAnsiTheme="minorHAnsi"/>
                <w:sz w:val="22"/>
                <w:szCs w:val="22"/>
              </w:rPr>
              <w:t>how to register ANZ goM</w:t>
            </w:r>
            <w:r w:rsidR="002C1734">
              <w:rPr>
                <w:rFonts w:asciiTheme="minorHAnsi" w:hAnsiTheme="minorHAnsi"/>
                <w:sz w:val="22"/>
                <w:szCs w:val="22"/>
              </w:rPr>
              <w:t>oney app on iPhone.</w:t>
            </w:r>
          </w:p>
          <w:p w14:paraId="046C527F" w14:textId="5E0BE3D2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Pr="00E070BC">
              <w:rPr>
                <w:rFonts w:asciiTheme="minorHAnsi" w:hAnsiTheme="minorHAnsi"/>
                <w:sz w:val="22"/>
                <w:szCs w:val="22"/>
              </w:rPr>
              <w:t xml:space="preserve"> the basic characteristics of </w:t>
            </w:r>
            <w:r w:rsidR="0085122B">
              <w:rPr>
                <w:rFonts w:asciiTheme="minorHAnsi" w:hAnsiTheme="minorHAnsi"/>
                <w:sz w:val="22"/>
                <w:szCs w:val="22"/>
              </w:rPr>
              <w:t>ANZ goM</w:t>
            </w:r>
            <w:r w:rsidR="002C1734">
              <w:rPr>
                <w:rFonts w:asciiTheme="minorHAnsi" w:hAnsiTheme="minorHAnsi"/>
                <w:sz w:val="22"/>
                <w:szCs w:val="22"/>
              </w:rPr>
              <w:t>oney app.</w:t>
            </w:r>
          </w:p>
          <w:p w14:paraId="49AD9919" w14:textId="6E076D35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 xml:space="preserve">Explain how to access and navigate </w:t>
            </w:r>
            <w:r w:rsidR="0085122B">
              <w:rPr>
                <w:rFonts w:asciiTheme="minorHAnsi" w:hAnsiTheme="minorHAnsi"/>
                <w:sz w:val="22"/>
                <w:szCs w:val="22"/>
              </w:rPr>
              <w:t>ANZ goM</w:t>
            </w:r>
            <w:r w:rsidR="002C1734">
              <w:rPr>
                <w:rFonts w:asciiTheme="minorHAnsi" w:hAnsiTheme="minorHAnsi"/>
                <w:sz w:val="22"/>
                <w:szCs w:val="22"/>
              </w:rPr>
              <w:t>oney app on iPhone</w:t>
            </w:r>
            <w:r w:rsidRPr="00E070B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3D72528" w14:textId="199B37E6" w:rsidR="00671CB1" w:rsidRPr="003A7327" w:rsidRDefault="00D36FCB" w:rsidP="002C173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 xml:space="preserve">Use </w:t>
            </w:r>
            <w:r w:rsidR="0085122B">
              <w:rPr>
                <w:rFonts w:asciiTheme="minorHAnsi" w:hAnsiTheme="minorHAnsi"/>
                <w:sz w:val="22"/>
                <w:szCs w:val="22"/>
              </w:rPr>
              <w:t>ANZ goM</w:t>
            </w:r>
            <w:r w:rsidR="002C1734">
              <w:rPr>
                <w:rFonts w:asciiTheme="minorHAnsi" w:hAnsiTheme="minorHAnsi"/>
                <w:sz w:val="22"/>
                <w:szCs w:val="22"/>
              </w:rPr>
              <w:t>oney</w:t>
            </w:r>
            <w:r w:rsidR="0085122B">
              <w:rPr>
                <w:rFonts w:asciiTheme="minorHAnsi" w:hAnsiTheme="minorHAnsi"/>
                <w:sz w:val="22"/>
                <w:szCs w:val="22"/>
              </w:rPr>
              <w:t xml:space="preserve"> app</w:t>
            </w:r>
            <w:r w:rsidR="002C1734">
              <w:rPr>
                <w:rFonts w:asciiTheme="minorHAnsi" w:hAnsiTheme="minorHAnsi"/>
                <w:sz w:val="22"/>
                <w:szCs w:val="22"/>
              </w:rPr>
              <w:t xml:space="preserve"> to transfer $1 between customer’s own account.</w:t>
            </w:r>
          </w:p>
        </w:tc>
      </w:tr>
      <w:tr w:rsidR="00316E61" w:rsidRPr="0052544E" w14:paraId="542424B2" w14:textId="77777777" w:rsidTr="0085122B">
        <w:trPr>
          <w:trHeight w:val="1555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471F6" w14:textId="77777777"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Describe </w:t>
            </w:r>
            <w:r w:rsidR="00DE0750">
              <w:rPr>
                <w:rFonts w:asciiTheme="majorHAnsi" w:eastAsia="Arial Unicode MS" w:hAnsiTheme="majorHAnsi" w:cs="Arial Unicode MS"/>
                <w:sz w:val="16"/>
                <w:szCs w:val="16"/>
              </w:rPr>
              <w:t>staff/customer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14:paraId="0CE4D97D" w14:textId="77777777"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42785233" w14:textId="77777777"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14:paraId="2F712186" w14:textId="77777777" w:rsidTr="002D264A">
              <w:trPr>
                <w:trHeight w:val="1620"/>
              </w:trPr>
              <w:tc>
                <w:tcPr>
                  <w:tcW w:w="7555" w:type="dxa"/>
                </w:tcPr>
                <w:p w14:paraId="1CF63470" w14:textId="77777777" w:rsidR="00893BCC" w:rsidRPr="00893BCC" w:rsidRDefault="00DE0750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STAFF</w:t>
                  </w:r>
                  <w:r w:rsidR="00893BCC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 WILL DO:</w:t>
                  </w:r>
                </w:p>
                <w:p w14:paraId="2C467239" w14:textId="77777777"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598BDC4" w14:textId="7067ABB7"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 to Paper</w:t>
                  </w:r>
                  <w:r w:rsidR="0085122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.</w:t>
                  </w:r>
                </w:p>
                <w:p w14:paraId="6FB4BF7F" w14:textId="77777777"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04236D4B" w14:textId="77777777"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14:paraId="5E2476FD" w14:textId="77777777" w:rsidR="00893BCC" w:rsidRDefault="00DE0750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CUSTOMERS</w:t>
                  </w:r>
                  <w:r w:rsidR="00893BCC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 WILL DO:</w:t>
                  </w:r>
                </w:p>
                <w:p w14:paraId="37F5B036" w14:textId="77777777"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775DB76" w14:textId="4D4DC87E" w:rsidR="008672BA" w:rsidRPr="008672BA" w:rsidRDefault="00DE0750" w:rsidP="0085122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rPr>
                      <w:lang w:val="en-GB"/>
                    </w:rPr>
                    <w:t>Customers</w:t>
                  </w:r>
                  <w:r w:rsidR="00E070BC">
                    <w:t xml:space="preserve"> to v</w:t>
                  </w:r>
                  <w:r w:rsidR="0085122B">
                    <w:t>isualize how to</w:t>
                  </w:r>
                  <w:r w:rsidR="00E070BC" w:rsidRPr="00C5589C">
                    <w:t xml:space="preserve"> </w:t>
                  </w:r>
                  <w:r w:rsidR="0085122B">
                    <w:t>be downloaded ANZ goMoney app.</w:t>
                  </w:r>
                  <w:r>
                    <w:t xml:space="preserve"> Register and a</w:t>
                  </w:r>
                  <w:r w:rsidR="0085122B">
                    <w:t>ble to make transaction</w:t>
                  </w:r>
                  <w:r>
                    <w:t xml:space="preserve">. </w:t>
                  </w:r>
                </w:p>
              </w:tc>
            </w:tr>
          </w:tbl>
          <w:p w14:paraId="221FDB7C" w14:textId="77777777"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14:paraId="3B33FAAA" w14:textId="77777777"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14:paraId="3B853B7B" w14:textId="77777777" w:rsidTr="0085122B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9A0B1CF" w14:textId="77777777"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14:paraId="458393FF" w14:textId="77777777" w:rsidTr="0085122B">
              <w:tc>
                <w:tcPr>
                  <w:tcW w:w="3505" w:type="dxa"/>
                </w:tcPr>
                <w:p w14:paraId="74D21050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39C8BD28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50D772E" w14:textId="77777777" w:rsidR="00E070BC" w:rsidRPr="0085122B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 xml:space="preserve">Explain how </w:t>
                  </w:r>
                  <w:r w:rsidR="002D264A"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ANZ go money app be</w:t>
                  </w:r>
                  <w:r w:rsidRPr="00E070BC"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 xml:space="preserve"> used in everyday life.</w:t>
                  </w:r>
                </w:p>
                <w:p w14:paraId="50A1FCC5" w14:textId="70E5FEBA" w:rsidR="004E41A9" w:rsidRPr="0085122B" w:rsidRDefault="0085122B" w:rsidP="0085122B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Navigate ANZ goMoney app on iPhone.</w:t>
                  </w:r>
                </w:p>
              </w:tc>
              <w:tc>
                <w:tcPr>
                  <w:tcW w:w="4680" w:type="dxa"/>
                </w:tcPr>
                <w:p w14:paraId="716B0255" w14:textId="77777777" w:rsidR="004E41A9" w:rsidRDefault="002D264A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STAFF</w:t>
                  </w:r>
                  <w:r w:rsidR="004E41A9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 WILL DO:</w:t>
                  </w:r>
                </w:p>
                <w:p w14:paraId="31455EE1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D1CF2AD" w14:textId="11C291FF" w:rsidR="00322BA6" w:rsidRPr="0085122B" w:rsidRDefault="005254CF" w:rsidP="002B5C2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85122B">
                    <w:rPr>
                      <w:rFonts w:asciiTheme="minorHAnsi" w:hAnsiTheme="minorHAnsi"/>
                      <w:sz w:val="22"/>
                      <w:szCs w:val="22"/>
                    </w:rPr>
                    <w:t xml:space="preserve">Present </w:t>
                  </w:r>
                  <w:r w:rsidR="0085122B" w:rsidRPr="0085122B">
                    <w:rPr>
                      <w:rFonts w:asciiTheme="minorHAnsi" w:hAnsiTheme="minorHAnsi"/>
                      <w:sz w:val="22"/>
                      <w:szCs w:val="22"/>
                    </w:rPr>
                    <w:t>Slides</w:t>
                  </w:r>
                  <w:r w:rsidR="0085122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85122B" w:rsidRPr="0085122B">
                    <w:rPr>
                      <w:rFonts w:asciiTheme="minorHAnsi" w:hAnsiTheme="minorHAnsi"/>
                      <w:sz w:val="22"/>
                      <w:szCs w:val="22"/>
                    </w:rPr>
                    <w:t>–</w:t>
                  </w:r>
                  <w:r w:rsidR="0085122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403423" w:rsidRPr="0085122B">
                    <w:rPr>
                      <w:rFonts w:asciiTheme="minorHAnsi" w:hAnsiTheme="minorHAnsi"/>
                      <w:sz w:val="22"/>
                      <w:szCs w:val="22"/>
                    </w:rPr>
                    <w:t xml:space="preserve"> Section 1 </w:t>
                  </w:r>
                  <w:r w:rsidR="0085122B">
                    <w:rPr>
                      <w:rFonts w:asciiTheme="minorHAnsi" w:hAnsiTheme="minorHAnsi"/>
                      <w:sz w:val="22"/>
                      <w:szCs w:val="22"/>
                    </w:rPr>
                    <w:t>introduce ANZ goMoney app.</w:t>
                  </w:r>
                </w:p>
                <w:p w14:paraId="426A0FE5" w14:textId="543381A4" w:rsidR="0085122B" w:rsidRPr="0085122B" w:rsidRDefault="0085122B" w:rsidP="002B5C2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Present Slides – Section 2 explain who to access and navigate ANZ goMoney app on iPhone.</w:t>
                  </w:r>
                </w:p>
                <w:p w14:paraId="0A96C585" w14:textId="77777777"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14:paraId="55243DBB" w14:textId="2B288867" w:rsidR="004E41A9" w:rsidRDefault="009D4A0E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WHAT CUSTOMERS </w:t>
                  </w:r>
                  <w:r w:rsidR="004E41A9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 WILL DO (</w:t>
                  </w:r>
                  <w:r w:rsidR="004E41A9"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6A611489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2CB49BEC" w14:textId="77777777" w:rsidR="00E070BC" w:rsidRDefault="0085122B" w:rsidP="00225FB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Understand what is the ANZ goMoney app.</w:t>
                  </w:r>
                </w:p>
                <w:p w14:paraId="5BADA0F9" w14:textId="77777777" w:rsidR="0085122B" w:rsidRDefault="0085122B" w:rsidP="00225FB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Understand who to use ANZ goMoney app.</w:t>
                  </w:r>
                </w:p>
                <w:p w14:paraId="4D05AB30" w14:textId="77777777" w:rsidR="0085122B" w:rsidRDefault="006E29AC" w:rsidP="00225FB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Able to use ANZ goMoney app to make transaction between </w:t>
                  </w:r>
                  <w:r w:rsidR="009D4A0E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their own online account.</w:t>
                  </w:r>
                </w:p>
                <w:p w14:paraId="2C474735" w14:textId="7005E176" w:rsidR="009D4A0E" w:rsidRPr="0085122B" w:rsidRDefault="009D4A0E" w:rsidP="00225FB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Able to use ANZ goMoney app to telegraphic transfer to other account holder.</w:t>
                  </w:r>
                </w:p>
              </w:tc>
            </w:tr>
          </w:tbl>
          <w:p w14:paraId="07F0CA15" w14:textId="6D852D1F"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14:paraId="3597F587" w14:textId="77777777" w:rsidTr="0085122B">
        <w:tc>
          <w:tcPr>
            <w:tcW w:w="5000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0147ABD7" w14:textId="77777777"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14:paraId="379CE78A" w14:textId="77777777" w:rsidTr="0085122B">
        <w:tc>
          <w:tcPr>
            <w:tcW w:w="5000" w:type="pct"/>
            <w:gridSpan w:val="8"/>
            <w:tcBorders>
              <w:top w:val="nil"/>
            </w:tcBorders>
          </w:tcPr>
          <w:p w14:paraId="21B30C25" w14:textId="5C66F511"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14:paraId="6CE5AD0C" w14:textId="49F2BA29" w:rsidR="00A9113C" w:rsidRPr="00E070BC" w:rsidRDefault="009D4A0E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Presentation Slides Section</w:t>
            </w:r>
            <w:r w:rsidR="00E070BC" w:rsidRPr="00E070BC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  <w:p w14:paraId="1E2729E8" w14:textId="4CA92275" w:rsidR="00E070BC" w:rsidRPr="009D4A0E" w:rsidRDefault="009D4A0E" w:rsidP="009D4A0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Presentation Slides Section 2</w:t>
            </w:r>
          </w:p>
          <w:p w14:paraId="0F9BCCD5" w14:textId="01A049AA" w:rsidR="009D4A0E" w:rsidRDefault="009D4A0E" w:rsidP="009D4A0E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Devices</w:t>
            </w:r>
          </w:p>
          <w:p w14:paraId="7A9D1A51" w14:textId="191FF1E6" w:rsidR="009D4A0E" w:rsidRDefault="009D4A0E" w:rsidP="009D4A0E">
            <w:pPr>
              <w:pStyle w:val="ListParagraph"/>
              <w:numPr>
                <w:ilvl w:val="0"/>
                <w:numId w:val="42"/>
              </w:numPr>
              <w:spacing w:after="60"/>
              <w:ind w:left="306" w:hanging="306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Laptop x 1</w:t>
            </w:r>
          </w:p>
          <w:p w14:paraId="7D36AD23" w14:textId="798FB1A9" w:rsidR="009D4A0E" w:rsidRDefault="009D4A0E" w:rsidP="009D4A0E">
            <w:pPr>
              <w:pStyle w:val="ListParagraph"/>
              <w:numPr>
                <w:ilvl w:val="0"/>
                <w:numId w:val="42"/>
              </w:numPr>
              <w:spacing w:after="60"/>
              <w:ind w:left="306" w:hanging="306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Projector x 1</w:t>
            </w:r>
          </w:p>
          <w:p w14:paraId="1E46B1CE" w14:textId="76B0B401" w:rsidR="009D4A0E" w:rsidRPr="009D4A0E" w:rsidRDefault="009D4A0E" w:rsidP="009D4A0E">
            <w:pPr>
              <w:pStyle w:val="ListParagraph"/>
              <w:numPr>
                <w:ilvl w:val="0"/>
                <w:numId w:val="42"/>
              </w:numPr>
              <w:spacing w:after="60"/>
              <w:ind w:left="306" w:hanging="306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iPhone x 11</w:t>
            </w:r>
            <w:bookmarkStart w:id="0" w:name="_GoBack"/>
            <w:bookmarkEnd w:id="0"/>
          </w:p>
          <w:p w14:paraId="5F7F7448" w14:textId="77777777"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14:paraId="196B7CDD" w14:textId="77777777"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5248557C"/>
    <w:multiLevelType w:val="hybridMultilevel"/>
    <w:tmpl w:val="667AD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7"/>
  </w:num>
  <w:num w:numId="10">
    <w:abstractNumId w:val="35"/>
  </w:num>
  <w:num w:numId="11">
    <w:abstractNumId w:val="13"/>
  </w:num>
  <w:num w:numId="12">
    <w:abstractNumId w:val="21"/>
  </w:num>
  <w:num w:numId="13">
    <w:abstractNumId w:val="8"/>
  </w:num>
  <w:num w:numId="14">
    <w:abstractNumId w:val="27"/>
  </w:num>
  <w:num w:numId="15">
    <w:abstractNumId w:val="3"/>
  </w:num>
  <w:num w:numId="16">
    <w:abstractNumId w:val="30"/>
  </w:num>
  <w:num w:numId="17">
    <w:abstractNumId w:val="28"/>
  </w:num>
  <w:num w:numId="18">
    <w:abstractNumId w:val="17"/>
  </w:num>
  <w:num w:numId="19">
    <w:abstractNumId w:val="25"/>
  </w:num>
  <w:num w:numId="20">
    <w:abstractNumId w:val="6"/>
  </w:num>
  <w:num w:numId="21">
    <w:abstractNumId w:val="24"/>
  </w:num>
  <w:num w:numId="22">
    <w:abstractNumId w:val="20"/>
  </w:num>
  <w:num w:numId="23">
    <w:abstractNumId w:val="33"/>
  </w:num>
  <w:num w:numId="24">
    <w:abstractNumId w:val="10"/>
  </w:num>
  <w:num w:numId="25">
    <w:abstractNumId w:val="29"/>
  </w:num>
  <w:num w:numId="26">
    <w:abstractNumId w:val="0"/>
  </w:num>
  <w:num w:numId="27">
    <w:abstractNumId w:val="15"/>
  </w:num>
  <w:num w:numId="28">
    <w:abstractNumId w:val="22"/>
  </w:num>
  <w:num w:numId="29">
    <w:abstractNumId w:val="39"/>
  </w:num>
  <w:num w:numId="30">
    <w:abstractNumId w:val="1"/>
  </w:num>
  <w:num w:numId="31">
    <w:abstractNumId w:val="9"/>
  </w:num>
  <w:num w:numId="32">
    <w:abstractNumId w:val="31"/>
  </w:num>
  <w:num w:numId="33">
    <w:abstractNumId w:val="5"/>
  </w:num>
  <w:num w:numId="34">
    <w:abstractNumId w:val="26"/>
  </w:num>
  <w:num w:numId="35">
    <w:abstractNumId w:val="14"/>
  </w:num>
  <w:num w:numId="36">
    <w:abstractNumId w:val="7"/>
  </w:num>
  <w:num w:numId="37">
    <w:abstractNumId w:val="38"/>
  </w:num>
  <w:num w:numId="38">
    <w:abstractNumId w:val="4"/>
  </w:num>
  <w:num w:numId="39">
    <w:abstractNumId w:val="18"/>
  </w:num>
  <w:num w:numId="40">
    <w:abstractNumId w:val="23"/>
  </w:num>
  <w:num w:numId="41">
    <w:abstractNumId w:val="3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1734"/>
    <w:rsid w:val="002C5E08"/>
    <w:rsid w:val="002D264A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6E29AC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5122B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D4A0E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E0750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1AD0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  <w:rsid w:val="008A55AE"/>
    <w:rsid w:val="00E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4D66E-7DDB-714F-8E6E-19DC6453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Settings\rowena.taylor\Local Settings\Temporary Internet Files\Content.Outlook\ZP98CL3F\Lesson Plan Blank.dotx</Template>
  <TotalTime>39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John.Zhang</cp:lastModifiedBy>
  <cp:revision>7</cp:revision>
  <cp:lastPrinted>2013-04-18T23:55:00Z</cp:lastPrinted>
  <dcterms:created xsi:type="dcterms:W3CDTF">2017-12-07T21:58:00Z</dcterms:created>
  <dcterms:modified xsi:type="dcterms:W3CDTF">2017-12-13T08:57:00Z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